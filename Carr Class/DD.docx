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8"/>
        <w:gridCol w:w="2339"/>
        <w:gridCol w:w="4673"/>
      </w:tblGrid>
      <w:tr w:rsidR="00AF5529" w14:paraId="58F3839C" w14:textId="77777777" w:rsidTr="00AF5529">
        <w:trPr>
          <w:trHeight w:val="432"/>
          <w:tblHeader/>
        </w:trPr>
        <w:tc>
          <w:tcPr>
            <w:tcW w:w="4677" w:type="dxa"/>
            <w:gridSpan w:val="2"/>
            <w:shd w:val="clear" w:color="auto" w:fill="auto"/>
            <w:vAlign w:val="center"/>
          </w:tcPr>
          <w:p w14:paraId="32F6B7AA" w14:textId="65CAD180" w:rsidR="00AF5529" w:rsidRDefault="00AF5529" w:rsidP="00AF5529">
            <w:r>
              <w:t>Program:</w:t>
            </w:r>
            <w:r w:rsidR="00C168D9">
              <w:t xml:space="preserve"> </w:t>
            </w:r>
            <w:r w:rsidR="00D778BF">
              <w:t>Car Class</w:t>
            </w:r>
          </w:p>
        </w:tc>
        <w:tc>
          <w:tcPr>
            <w:tcW w:w="4673" w:type="dxa"/>
            <w:shd w:val="clear" w:color="auto" w:fill="auto"/>
            <w:vAlign w:val="center"/>
          </w:tcPr>
          <w:p w14:paraId="3DF0C648" w14:textId="34DE403D" w:rsidR="00AF5529" w:rsidRDefault="00AF5529" w:rsidP="00AF5529">
            <w:r>
              <w:t>Date</w:t>
            </w:r>
            <w:r w:rsidR="00785FC8">
              <w:t xml:space="preserve">: </w:t>
            </w:r>
            <w:r w:rsidR="00D778BF">
              <w:t>07/23/2022</w:t>
            </w:r>
          </w:p>
        </w:tc>
      </w:tr>
      <w:tr w:rsidR="005B7EF3" w14:paraId="6DAA9208" w14:textId="77777777" w:rsidTr="005B7EF3">
        <w:trPr>
          <w:tblHeader/>
        </w:trPr>
        <w:tc>
          <w:tcPr>
            <w:tcW w:w="2338" w:type="dxa"/>
            <w:shd w:val="clear" w:color="auto" w:fill="D9D9D9" w:themeFill="background1" w:themeFillShade="D9"/>
          </w:tcPr>
          <w:p w14:paraId="110CCE24" w14:textId="77777777" w:rsidR="005B7EF3" w:rsidRDefault="005B7EF3" w:rsidP="005621B6">
            <w:r>
              <w:t>Control</w:t>
            </w:r>
          </w:p>
        </w:tc>
        <w:tc>
          <w:tcPr>
            <w:tcW w:w="2339" w:type="dxa"/>
            <w:shd w:val="clear" w:color="auto" w:fill="D9D9D9" w:themeFill="background1" w:themeFillShade="D9"/>
          </w:tcPr>
          <w:p w14:paraId="334D0615" w14:textId="77777777" w:rsidR="005B7EF3" w:rsidRDefault="005B7EF3">
            <w:r>
              <w:t>Type</w:t>
            </w:r>
          </w:p>
        </w:tc>
        <w:tc>
          <w:tcPr>
            <w:tcW w:w="4673" w:type="dxa"/>
            <w:shd w:val="clear" w:color="auto" w:fill="D9D9D9" w:themeFill="background1" w:themeFillShade="D9"/>
          </w:tcPr>
          <w:p w14:paraId="2CEF26A7" w14:textId="77777777" w:rsidR="005B7EF3" w:rsidRDefault="005B7EF3">
            <w:r>
              <w:t>Properties</w:t>
            </w:r>
          </w:p>
        </w:tc>
      </w:tr>
      <w:tr w:rsidR="005B7EF3" w14:paraId="1BF03866" w14:textId="77777777" w:rsidTr="005B7EF3">
        <w:trPr>
          <w:trHeight w:val="432"/>
        </w:trPr>
        <w:tc>
          <w:tcPr>
            <w:tcW w:w="2338" w:type="dxa"/>
            <w:vAlign w:val="center"/>
          </w:tcPr>
          <w:p w14:paraId="43B1340B" w14:textId="178FE089" w:rsidR="005B7EF3" w:rsidRDefault="00D778BF" w:rsidP="005B7EF3">
            <w:r>
              <w:t>Form1</w:t>
            </w:r>
          </w:p>
        </w:tc>
        <w:tc>
          <w:tcPr>
            <w:tcW w:w="2339" w:type="dxa"/>
          </w:tcPr>
          <w:p w14:paraId="00265CA5" w14:textId="6DECF635" w:rsidR="005B7EF3" w:rsidRDefault="00D778BF">
            <w:r>
              <w:t>Form</w:t>
            </w:r>
          </w:p>
        </w:tc>
        <w:tc>
          <w:tcPr>
            <w:tcW w:w="4673" w:type="dxa"/>
          </w:tcPr>
          <w:p w14:paraId="0FAB1AD9" w14:textId="23F35FE2" w:rsidR="005B7EF3" w:rsidRDefault="00D778BF" w:rsidP="005621B6">
            <w:r>
              <w:t>Text: Car Class</w:t>
            </w:r>
          </w:p>
          <w:p w14:paraId="5ABCE6D4" w14:textId="4A1C2A4A" w:rsidR="00D778BF" w:rsidRDefault="00D778BF" w:rsidP="005621B6">
            <w:r>
              <w:t xml:space="preserve">Size: </w:t>
            </w:r>
            <w:r w:rsidRPr="00D778BF">
              <w:t>412, 245</w:t>
            </w:r>
          </w:p>
        </w:tc>
      </w:tr>
      <w:tr w:rsidR="005B7EF3" w14:paraId="1852C040" w14:textId="77777777" w:rsidTr="005B7EF3">
        <w:trPr>
          <w:trHeight w:val="432"/>
        </w:trPr>
        <w:tc>
          <w:tcPr>
            <w:tcW w:w="2338" w:type="dxa"/>
            <w:vAlign w:val="center"/>
          </w:tcPr>
          <w:p w14:paraId="69B059B3" w14:textId="77AF3F93" w:rsidR="005B7EF3" w:rsidRDefault="00D778BF" w:rsidP="005B7EF3">
            <w:proofErr w:type="spellStart"/>
            <w:r>
              <w:t>accelerateButton</w:t>
            </w:r>
            <w:proofErr w:type="spellEnd"/>
          </w:p>
        </w:tc>
        <w:tc>
          <w:tcPr>
            <w:tcW w:w="2339" w:type="dxa"/>
          </w:tcPr>
          <w:p w14:paraId="2D6E0E28" w14:textId="66ADC813" w:rsidR="005B7EF3" w:rsidRDefault="00D778BF" w:rsidP="00A9384F">
            <w:r>
              <w:t>Button</w:t>
            </w:r>
          </w:p>
        </w:tc>
        <w:tc>
          <w:tcPr>
            <w:tcW w:w="4673" w:type="dxa"/>
          </w:tcPr>
          <w:p w14:paraId="01D458A6" w14:textId="77777777" w:rsidR="005B7EF3" w:rsidRDefault="00D778BF" w:rsidP="00A9384F">
            <w:r>
              <w:t>Text: Accelerate</w:t>
            </w:r>
          </w:p>
          <w:p w14:paraId="7221DE1C" w14:textId="5489AF55" w:rsidR="00D778BF" w:rsidRDefault="00D778BF" w:rsidP="00A9384F">
            <w:r>
              <w:t>Position Left</w:t>
            </w:r>
          </w:p>
        </w:tc>
      </w:tr>
      <w:tr w:rsidR="005B7EF3" w14:paraId="3A030076" w14:textId="77777777" w:rsidTr="005B7EF3">
        <w:trPr>
          <w:trHeight w:val="432"/>
        </w:trPr>
        <w:tc>
          <w:tcPr>
            <w:tcW w:w="2338" w:type="dxa"/>
            <w:vAlign w:val="center"/>
          </w:tcPr>
          <w:p w14:paraId="39A61644" w14:textId="62B5A969" w:rsidR="005B7EF3" w:rsidRDefault="00D778BF" w:rsidP="005B7EF3">
            <w:proofErr w:type="spellStart"/>
            <w:r>
              <w:t>brakeButton</w:t>
            </w:r>
            <w:proofErr w:type="spellEnd"/>
          </w:p>
        </w:tc>
        <w:tc>
          <w:tcPr>
            <w:tcW w:w="2339" w:type="dxa"/>
          </w:tcPr>
          <w:p w14:paraId="33B0FF54" w14:textId="1117DEF3" w:rsidR="005B7EF3" w:rsidRDefault="00D778BF">
            <w:r>
              <w:t>Button</w:t>
            </w:r>
          </w:p>
        </w:tc>
        <w:tc>
          <w:tcPr>
            <w:tcW w:w="4673" w:type="dxa"/>
          </w:tcPr>
          <w:p w14:paraId="6AC23900" w14:textId="77777777" w:rsidR="005B7EF3" w:rsidRDefault="00D778BF" w:rsidP="000E1B24">
            <w:r>
              <w:t>Text: Brake</w:t>
            </w:r>
          </w:p>
          <w:p w14:paraId="283FFE14" w14:textId="0271CC42" w:rsidR="00D778BF" w:rsidRDefault="00D778BF" w:rsidP="000E1B24">
            <w:r>
              <w:t>Position: Right</w:t>
            </w:r>
          </w:p>
        </w:tc>
      </w:tr>
      <w:tr w:rsidR="005B7EF3" w14:paraId="204C7AD3" w14:textId="77777777" w:rsidTr="005B7EF3">
        <w:trPr>
          <w:trHeight w:val="432"/>
        </w:trPr>
        <w:tc>
          <w:tcPr>
            <w:tcW w:w="2338" w:type="dxa"/>
            <w:vAlign w:val="center"/>
          </w:tcPr>
          <w:p w14:paraId="20357561" w14:textId="14075860" w:rsidR="005B7EF3" w:rsidRDefault="00D778BF" w:rsidP="005B7EF3">
            <w:proofErr w:type="spellStart"/>
            <w:r>
              <w:t>exitButton</w:t>
            </w:r>
            <w:proofErr w:type="spellEnd"/>
          </w:p>
        </w:tc>
        <w:tc>
          <w:tcPr>
            <w:tcW w:w="2339" w:type="dxa"/>
          </w:tcPr>
          <w:p w14:paraId="3DE4BACB" w14:textId="25414BE2" w:rsidR="005B7EF3" w:rsidRDefault="00D778BF" w:rsidP="000E1B24">
            <w:r>
              <w:t>Button</w:t>
            </w:r>
          </w:p>
        </w:tc>
        <w:tc>
          <w:tcPr>
            <w:tcW w:w="4673" w:type="dxa"/>
          </w:tcPr>
          <w:p w14:paraId="0EC6DD03" w14:textId="77777777" w:rsidR="005B7EF3" w:rsidRDefault="00D778BF" w:rsidP="000E1B24">
            <w:r>
              <w:t>Text: Exit</w:t>
            </w:r>
          </w:p>
          <w:p w14:paraId="0ADECC33" w14:textId="733A877E" w:rsidR="00D778BF" w:rsidRDefault="00D778BF" w:rsidP="000E1B24">
            <w:r>
              <w:t>Position Bottom center</w:t>
            </w:r>
          </w:p>
        </w:tc>
      </w:tr>
    </w:tbl>
    <w:p w14:paraId="3110B045" w14:textId="77777777" w:rsidR="000E1B24" w:rsidRDefault="000E1B24"/>
    <w:sectPr w:rsidR="000E1B24" w:rsidSect="00590FC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92A127" w14:textId="77777777" w:rsidR="00D5476E" w:rsidRDefault="00D5476E" w:rsidP="00C168D9">
      <w:pPr>
        <w:spacing w:after="0" w:line="240" w:lineRule="auto"/>
      </w:pPr>
      <w:r>
        <w:separator/>
      </w:r>
    </w:p>
  </w:endnote>
  <w:endnote w:type="continuationSeparator" w:id="0">
    <w:p w14:paraId="6FD6D62E" w14:textId="77777777" w:rsidR="00D5476E" w:rsidRDefault="00D5476E" w:rsidP="00C168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8180BC" w14:textId="77777777" w:rsidR="00D5476E" w:rsidRDefault="00D5476E" w:rsidP="00C168D9">
      <w:pPr>
        <w:spacing w:after="0" w:line="240" w:lineRule="auto"/>
      </w:pPr>
      <w:r>
        <w:separator/>
      </w:r>
    </w:p>
  </w:footnote>
  <w:footnote w:type="continuationSeparator" w:id="0">
    <w:p w14:paraId="72A23E0E" w14:textId="77777777" w:rsidR="00D5476E" w:rsidRDefault="00D5476E" w:rsidP="00C168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FA358C" w14:textId="77777777" w:rsidR="00C168D9" w:rsidRPr="00C168D9" w:rsidRDefault="00C168D9">
    <w:pPr>
      <w:pStyle w:val="Header"/>
      <w:rPr>
        <w:sz w:val="36"/>
        <w:szCs w:val="36"/>
      </w:rPr>
    </w:pPr>
    <w:r>
      <w:tab/>
    </w:r>
    <w:r w:rsidRPr="00C168D9">
      <w:rPr>
        <w:sz w:val="36"/>
        <w:szCs w:val="36"/>
      </w:rPr>
      <w:t>Data Dictionary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78BF"/>
    <w:rsid w:val="000D432A"/>
    <w:rsid w:val="000E1B24"/>
    <w:rsid w:val="001D58D5"/>
    <w:rsid w:val="002E1144"/>
    <w:rsid w:val="00357A25"/>
    <w:rsid w:val="003C5514"/>
    <w:rsid w:val="00530AEC"/>
    <w:rsid w:val="00543028"/>
    <w:rsid w:val="005621B6"/>
    <w:rsid w:val="00590FC2"/>
    <w:rsid w:val="005B7EF3"/>
    <w:rsid w:val="006A34E4"/>
    <w:rsid w:val="00785FC8"/>
    <w:rsid w:val="00A9384F"/>
    <w:rsid w:val="00AF5529"/>
    <w:rsid w:val="00C168D9"/>
    <w:rsid w:val="00D5476E"/>
    <w:rsid w:val="00D745A3"/>
    <w:rsid w:val="00D778BF"/>
    <w:rsid w:val="00F31AFE"/>
    <w:rsid w:val="00FF76F0"/>
    <w:rsid w:val="322DC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D6151"/>
  <w15:docId w15:val="{7B35DA63-6ECD-49A8-92B6-F1B027D2A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1B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621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21B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168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68D9"/>
  </w:style>
  <w:style w:type="paragraph" w:styleId="Footer">
    <w:name w:val="footer"/>
    <w:basedOn w:val="Normal"/>
    <w:link w:val="FooterChar"/>
    <w:uiPriority w:val="99"/>
    <w:unhideWhenUsed/>
    <w:rsid w:val="00C168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68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dwo\Desktop\School%20Items\Data%20Dictionary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Data Dictionary Template</Template>
  <TotalTime>3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CFCC</Company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Leon</dc:creator>
  <cp:keywords/>
  <dc:description/>
  <cp:lastModifiedBy>Andres Leon Tepixtle</cp:lastModifiedBy>
  <cp:revision>1</cp:revision>
  <cp:lastPrinted>2016-10-26T20:21:00Z</cp:lastPrinted>
  <dcterms:created xsi:type="dcterms:W3CDTF">2022-07-23T20:27:00Z</dcterms:created>
  <dcterms:modified xsi:type="dcterms:W3CDTF">2022-07-23T20:30:00Z</dcterms:modified>
</cp:coreProperties>
</file>