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754E13AC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3CDD55C9" w14:textId="020CF041" w:rsidR="00AF5529" w:rsidRDefault="00AF5529" w:rsidP="00AF5529">
            <w:r>
              <w:t>Program:</w:t>
            </w:r>
            <w:r w:rsidR="00C168D9">
              <w:t xml:space="preserve"> </w:t>
            </w:r>
            <w:r w:rsidR="008377C3">
              <w:t>Car Class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1230CDA6" w14:textId="2AD90B05" w:rsidR="00AF5529" w:rsidRDefault="00AF5529" w:rsidP="00AF5529">
            <w:r>
              <w:t>Date</w:t>
            </w:r>
            <w:r w:rsidR="00785FC8">
              <w:t xml:space="preserve">: </w:t>
            </w:r>
            <w:r w:rsidR="008377C3">
              <w:t xml:space="preserve"> 07/23/22</w:t>
            </w:r>
          </w:p>
        </w:tc>
      </w:tr>
      <w:tr w:rsidR="005B7EF3" w14:paraId="478B6FB5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4F559A6E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22124C00" w14:textId="77777777" w:rsidR="005B7EF3" w:rsidRDefault="00532F38">
            <w:r>
              <w:t>Event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32FA4DE7" w14:textId="77777777" w:rsidR="005B7EF3" w:rsidRDefault="00532F38">
            <w:r>
              <w:t>Processing</w:t>
            </w:r>
          </w:p>
        </w:tc>
      </w:tr>
      <w:tr w:rsidR="005B7EF3" w14:paraId="6FFDA3E9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B4955F5" w14:textId="16EA986C" w:rsidR="005B7EF3" w:rsidRDefault="008377C3" w:rsidP="005B7EF3">
            <w:r>
              <w:t>Form1</w:t>
            </w:r>
          </w:p>
        </w:tc>
        <w:tc>
          <w:tcPr>
            <w:tcW w:w="2339" w:type="dxa"/>
          </w:tcPr>
          <w:p w14:paraId="577384B9" w14:textId="61388A1C" w:rsidR="005B7EF3" w:rsidRDefault="008377C3">
            <w:r>
              <w:t>Form Load</w:t>
            </w:r>
          </w:p>
        </w:tc>
        <w:tc>
          <w:tcPr>
            <w:tcW w:w="4673" w:type="dxa"/>
          </w:tcPr>
          <w:p w14:paraId="05B79C8E" w14:textId="764223A5" w:rsidR="005B7EF3" w:rsidRDefault="008377C3" w:rsidP="005621B6">
            <w:proofErr w:type="spellStart"/>
            <w:r>
              <w:t>brakeButton</w:t>
            </w:r>
            <w:proofErr w:type="spellEnd"/>
            <w:r>
              <w:t xml:space="preserve"> Visible = False</w:t>
            </w:r>
          </w:p>
        </w:tc>
      </w:tr>
      <w:tr w:rsidR="005B7EF3" w14:paraId="7040AD21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08627EA" w14:textId="170BEE93" w:rsidR="005B7EF3" w:rsidRDefault="008377C3" w:rsidP="005B7EF3">
            <w:proofErr w:type="spellStart"/>
            <w:r>
              <w:t>accelerateButton</w:t>
            </w:r>
            <w:proofErr w:type="spellEnd"/>
          </w:p>
        </w:tc>
        <w:tc>
          <w:tcPr>
            <w:tcW w:w="2339" w:type="dxa"/>
          </w:tcPr>
          <w:p w14:paraId="65B62907" w14:textId="3FDA39F4" w:rsidR="005B7EF3" w:rsidRDefault="008377C3" w:rsidP="00A9384F">
            <w:r>
              <w:t>Button Click</w:t>
            </w:r>
          </w:p>
        </w:tc>
        <w:tc>
          <w:tcPr>
            <w:tcW w:w="4673" w:type="dxa"/>
          </w:tcPr>
          <w:p w14:paraId="4B81BEBC" w14:textId="08BAEF1B" w:rsidR="005B7EF3" w:rsidRDefault="008377C3" w:rsidP="00A9384F">
            <w:r>
              <w:t>Change Form Color to Green</w:t>
            </w:r>
          </w:p>
          <w:p w14:paraId="3DA29C12" w14:textId="77777777" w:rsidR="008377C3" w:rsidRDefault="008377C3" w:rsidP="00A9384F">
            <w:proofErr w:type="gramStart"/>
            <w:r>
              <w:t>Call .Accelerate</w:t>
            </w:r>
            <w:proofErr w:type="gramEnd"/>
            <w:r>
              <w:t>() method</w:t>
            </w:r>
          </w:p>
          <w:p w14:paraId="1CDD44F8" w14:textId="77777777" w:rsidR="008377C3" w:rsidRDefault="008377C3" w:rsidP="008377C3">
            <w:r>
              <w:t xml:space="preserve">Change Speed Label to car speed + </w:t>
            </w:r>
            <w:proofErr w:type="gramStart"/>
            <w:r>
              <w:t>“ mph</w:t>
            </w:r>
            <w:proofErr w:type="gramEnd"/>
            <w:r>
              <w:t>”</w:t>
            </w:r>
          </w:p>
          <w:p w14:paraId="1850D679" w14:textId="0929B64A" w:rsidR="008377C3" w:rsidRDefault="008377C3" w:rsidP="008377C3">
            <w:r>
              <w:t xml:space="preserve">Show </w:t>
            </w:r>
            <w:proofErr w:type="spellStart"/>
            <w:r>
              <w:t>brakeButton</w:t>
            </w:r>
            <w:proofErr w:type="spellEnd"/>
            <w:r>
              <w:t xml:space="preserve"> when speed is greater than 0</w:t>
            </w:r>
          </w:p>
        </w:tc>
      </w:tr>
      <w:tr w:rsidR="005B7EF3" w14:paraId="1D882EA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C3ECEA2" w14:textId="429392AD" w:rsidR="005B7EF3" w:rsidRDefault="008377C3" w:rsidP="005B7EF3">
            <w:proofErr w:type="spellStart"/>
            <w:r>
              <w:t>brakeButton</w:t>
            </w:r>
            <w:proofErr w:type="spellEnd"/>
          </w:p>
        </w:tc>
        <w:tc>
          <w:tcPr>
            <w:tcW w:w="2339" w:type="dxa"/>
          </w:tcPr>
          <w:p w14:paraId="108A229A" w14:textId="525FF4C1" w:rsidR="005B7EF3" w:rsidRDefault="008377C3">
            <w:r>
              <w:t>Button Click</w:t>
            </w:r>
          </w:p>
        </w:tc>
        <w:tc>
          <w:tcPr>
            <w:tcW w:w="4673" w:type="dxa"/>
          </w:tcPr>
          <w:p w14:paraId="2F5131EF" w14:textId="77777777" w:rsidR="005B7EF3" w:rsidRDefault="008377C3" w:rsidP="000E1B24">
            <w:r>
              <w:t>Change Form Color to Red</w:t>
            </w:r>
          </w:p>
          <w:p w14:paraId="1ABD90E8" w14:textId="77777777" w:rsidR="008377C3" w:rsidRDefault="008377C3" w:rsidP="000E1B24">
            <w:proofErr w:type="gramStart"/>
            <w:r>
              <w:t>Call .Brake</w:t>
            </w:r>
            <w:proofErr w:type="gramEnd"/>
            <w:r>
              <w:t>() method</w:t>
            </w:r>
          </w:p>
          <w:p w14:paraId="2593DA23" w14:textId="77777777" w:rsidR="008377C3" w:rsidRDefault="008377C3" w:rsidP="000E1B24">
            <w:r>
              <w:t xml:space="preserve">Change Speed Label to car speed + </w:t>
            </w:r>
            <w:proofErr w:type="gramStart"/>
            <w:r>
              <w:t>“ mph</w:t>
            </w:r>
            <w:proofErr w:type="gramEnd"/>
            <w:r>
              <w:t>”</w:t>
            </w:r>
          </w:p>
          <w:p w14:paraId="1E5E2A44" w14:textId="43A39F1D" w:rsidR="008377C3" w:rsidRDefault="008377C3" w:rsidP="000E1B24">
            <w:r>
              <w:t xml:space="preserve">Hide </w:t>
            </w:r>
            <w:proofErr w:type="spellStart"/>
            <w:r>
              <w:t>brakeButton</w:t>
            </w:r>
            <w:proofErr w:type="spellEnd"/>
            <w:r>
              <w:t xml:space="preserve"> when speed is = 0 and change Form color to system default.</w:t>
            </w:r>
          </w:p>
        </w:tc>
      </w:tr>
      <w:tr w:rsidR="005B7EF3" w14:paraId="1D970CF4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0C7255C6" w14:textId="0DC8211A" w:rsidR="005B7EF3" w:rsidRDefault="00F478FD" w:rsidP="005B7EF3">
            <w:proofErr w:type="spellStart"/>
            <w:r>
              <w:t>exitButton</w:t>
            </w:r>
            <w:proofErr w:type="spellEnd"/>
          </w:p>
        </w:tc>
        <w:tc>
          <w:tcPr>
            <w:tcW w:w="2339" w:type="dxa"/>
          </w:tcPr>
          <w:p w14:paraId="19513AA3" w14:textId="5A7188BC" w:rsidR="005B7EF3" w:rsidRDefault="00F478FD" w:rsidP="000E1B24">
            <w:r>
              <w:t>Button Click</w:t>
            </w:r>
          </w:p>
        </w:tc>
        <w:tc>
          <w:tcPr>
            <w:tcW w:w="4673" w:type="dxa"/>
          </w:tcPr>
          <w:p w14:paraId="5C435169" w14:textId="2B1A69A5" w:rsidR="005B7EF3" w:rsidRDefault="00F478FD" w:rsidP="000E1B24">
            <w:r>
              <w:t>Closes form</w:t>
            </w:r>
          </w:p>
        </w:tc>
      </w:tr>
    </w:tbl>
    <w:p w14:paraId="46D89E05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6627" w14:textId="77777777" w:rsidR="0027600B" w:rsidRDefault="0027600B" w:rsidP="00C168D9">
      <w:pPr>
        <w:spacing w:after="0" w:line="240" w:lineRule="auto"/>
      </w:pPr>
      <w:r>
        <w:separator/>
      </w:r>
    </w:p>
  </w:endnote>
  <w:endnote w:type="continuationSeparator" w:id="0">
    <w:p w14:paraId="62361661" w14:textId="77777777" w:rsidR="0027600B" w:rsidRDefault="0027600B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4ADF" w14:textId="77777777" w:rsidR="0027600B" w:rsidRDefault="0027600B" w:rsidP="00C168D9">
      <w:pPr>
        <w:spacing w:after="0" w:line="240" w:lineRule="auto"/>
      </w:pPr>
      <w:r>
        <w:separator/>
      </w:r>
    </w:p>
  </w:footnote>
  <w:footnote w:type="continuationSeparator" w:id="0">
    <w:p w14:paraId="2EA20FC8" w14:textId="77777777" w:rsidR="0027600B" w:rsidRDefault="0027600B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89F2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="00532F38">
      <w:rPr>
        <w:sz w:val="36"/>
        <w:szCs w:val="36"/>
      </w:rPr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7C3"/>
    <w:rsid w:val="000D432A"/>
    <w:rsid w:val="000E1B24"/>
    <w:rsid w:val="00131AB9"/>
    <w:rsid w:val="001D58D5"/>
    <w:rsid w:val="0027600B"/>
    <w:rsid w:val="00357A25"/>
    <w:rsid w:val="003C5514"/>
    <w:rsid w:val="00530AEC"/>
    <w:rsid w:val="00532F38"/>
    <w:rsid w:val="00543028"/>
    <w:rsid w:val="005621B6"/>
    <w:rsid w:val="00590FC2"/>
    <w:rsid w:val="005B7EF3"/>
    <w:rsid w:val="006A34E4"/>
    <w:rsid w:val="006D16BD"/>
    <w:rsid w:val="00785FC8"/>
    <w:rsid w:val="008377C3"/>
    <w:rsid w:val="008941D1"/>
    <w:rsid w:val="008C7DAF"/>
    <w:rsid w:val="00A9384F"/>
    <w:rsid w:val="00AF5529"/>
    <w:rsid w:val="00C168D9"/>
    <w:rsid w:val="00F478FD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56BC"/>
  <w15:docId w15:val="{69808BB2-B930-4804-BCD3-AA39B1CB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wo\Desktop\School%20Items\Event%20Planning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Planning Document Template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</dc:creator>
  <cp:keywords/>
  <dc:description/>
  <cp:lastModifiedBy>Andres Leon Tepixtle</cp:lastModifiedBy>
  <cp:revision>1</cp:revision>
  <cp:lastPrinted>2016-10-26T20:21:00Z</cp:lastPrinted>
  <dcterms:created xsi:type="dcterms:W3CDTF">2022-07-23T20:30:00Z</dcterms:created>
  <dcterms:modified xsi:type="dcterms:W3CDTF">2022-07-23T20:35:00Z</dcterms:modified>
</cp:coreProperties>
</file>